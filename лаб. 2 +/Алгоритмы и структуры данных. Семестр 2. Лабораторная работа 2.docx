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46C4" w14:textId="7777777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7A97B786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2968864B" w14:textId="77777777" w:rsidR="005C6D45" w:rsidRPr="0045275A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B24036">
        <w:rPr>
          <w:lang w:bidi="ru-RU"/>
        </w:rPr>
        <w:t>2</w:t>
      </w:r>
      <w:r>
        <w:rPr>
          <w:lang w:bidi="ru-RU"/>
        </w:rPr>
        <w:t xml:space="preserve">. </w:t>
      </w:r>
      <w:r w:rsidR="00B24036">
        <w:rPr>
          <w:lang w:bidi="ru-RU"/>
        </w:rPr>
        <w:t>Графы. Поиск в ширину и глубину</w:t>
      </w:r>
    </w:p>
    <w:p w14:paraId="29F4B367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2B934D30" w14:textId="77777777" w:rsidR="0013278B" w:rsidRPr="0013278B" w:rsidRDefault="0013278B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 xml:space="preserve">Разработать приложение, реализующее алгоритм «поиска в ширину» и «поиска в глубину» </w:t>
      </w:r>
      <w:r w:rsidR="00404119">
        <w:rPr>
          <w:sz w:val="24"/>
          <w:szCs w:val="24"/>
          <w:lang w:bidi="ru-RU"/>
        </w:rPr>
        <w:t>неориентированного графа,</w:t>
      </w:r>
      <w:r>
        <w:rPr>
          <w:sz w:val="24"/>
          <w:szCs w:val="24"/>
          <w:lang w:bidi="ru-RU"/>
        </w:rPr>
        <w:t xml:space="preserve"> представленного ниже. </w:t>
      </w:r>
    </w:p>
    <w:p w14:paraId="4D04EAF3" w14:textId="77777777" w:rsidR="0013278B" w:rsidRDefault="006C36A3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>Вывести порядок прохождения вершин в каждом из алгоритмов.</w:t>
      </w:r>
    </w:p>
    <w:p w14:paraId="50B6552D" w14:textId="77777777" w:rsidR="006C36A3" w:rsidRPr="006C36A3" w:rsidRDefault="006C36A3" w:rsidP="0022452D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 w:rsidRPr="006C36A3">
        <w:rPr>
          <w:sz w:val="24"/>
          <w:szCs w:val="24"/>
          <w:lang w:bidi="ru-RU"/>
        </w:rPr>
        <w:t xml:space="preserve">Внести изменения в разработанное приложение: организовать хранение графа с помощью список ребер, матрица смежности и </w:t>
      </w:r>
      <w:r>
        <w:rPr>
          <w:sz w:val="24"/>
          <w:szCs w:val="24"/>
          <w:lang w:bidi="ru-RU"/>
        </w:rPr>
        <w:t>с</w:t>
      </w:r>
      <w:r w:rsidRPr="006C36A3">
        <w:rPr>
          <w:sz w:val="24"/>
          <w:szCs w:val="24"/>
          <w:lang w:bidi="ru-RU"/>
        </w:rPr>
        <w:t>писок смежности</w:t>
      </w:r>
      <w:r>
        <w:rPr>
          <w:sz w:val="24"/>
          <w:szCs w:val="24"/>
          <w:lang w:bidi="ru-RU"/>
        </w:rPr>
        <w:t>.</w:t>
      </w:r>
      <w:r w:rsidRPr="006C36A3">
        <w:rPr>
          <w:sz w:val="24"/>
          <w:szCs w:val="24"/>
          <w:lang w:bidi="ru-RU"/>
        </w:rPr>
        <w:t xml:space="preserve"> </w:t>
      </w:r>
    </w:p>
    <w:p w14:paraId="7DEE8493" w14:textId="77777777" w:rsidR="006C36A3" w:rsidRDefault="006C36A3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 xml:space="preserve">Пояснить разницу между алгоритмами </w:t>
      </w:r>
      <w:r w:rsidR="007263F7">
        <w:rPr>
          <w:sz w:val="24"/>
          <w:szCs w:val="24"/>
          <w:lang w:bidi="ru-RU"/>
        </w:rPr>
        <w:t xml:space="preserve">и их использованием. </w:t>
      </w:r>
      <w:proofErr w:type="gramStart"/>
      <w:r w:rsidR="007263F7">
        <w:rPr>
          <w:sz w:val="24"/>
          <w:szCs w:val="24"/>
          <w:lang w:bidi="ru-RU"/>
        </w:rPr>
        <w:t xml:space="preserve">Пояснить </w:t>
      </w:r>
      <w:r>
        <w:rPr>
          <w:sz w:val="24"/>
          <w:szCs w:val="24"/>
          <w:lang w:bidi="ru-RU"/>
        </w:rPr>
        <w:t xml:space="preserve"> особенност</w:t>
      </w:r>
      <w:r w:rsidR="007263F7">
        <w:rPr>
          <w:sz w:val="24"/>
          <w:szCs w:val="24"/>
          <w:lang w:bidi="ru-RU"/>
        </w:rPr>
        <w:t>и</w:t>
      </w:r>
      <w:proofErr w:type="gramEnd"/>
      <w:r>
        <w:rPr>
          <w:sz w:val="24"/>
          <w:szCs w:val="24"/>
          <w:lang w:bidi="ru-RU"/>
        </w:rPr>
        <w:t xml:space="preserve"> хранения графа </w:t>
      </w:r>
      <w:r w:rsidR="007263F7">
        <w:rPr>
          <w:sz w:val="24"/>
          <w:szCs w:val="24"/>
          <w:lang w:bidi="ru-RU"/>
        </w:rPr>
        <w:t>и определить О-большое для каждого способа.</w:t>
      </w:r>
    </w:p>
    <w:p w14:paraId="4260E474" w14:textId="0CECFD5B" w:rsidR="00070163" w:rsidRPr="00E81455" w:rsidRDefault="00346BA2" w:rsidP="00070163">
      <w:pPr>
        <w:spacing w:after="120"/>
        <w:ind w:left="709"/>
        <w:jc w:val="both"/>
        <w:rPr>
          <w:sz w:val="24"/>
          <w:szCs w:val="24"/>
          <w:lang w:val="ro-RO" w:bidi="ru-RU"/>
        </w:rPr>
      </w:pP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6E9A57" wp14:editId="40277B74">
                <wp:simplePos x="0" y="0"/>
                <wp:positionH relativeFrom="column">
                  <wp:posOffset>2877820</wp:posOffset>
                </wp:positionH>
                <wp:positionV relativeFrom="paragraph">
                  <wp:posOffset>396875</wp:posOffset>
                </wp:positionV>
                <wp:extent cx="420624" cy="420624"/>
                <wp:effectExtent l="0" t="0" r="17780" b="17780"/>
                <wp:wrapNone/>
                <wp:docPr id="8" name="Oval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FBB764-2484-41C7-BF5A-FA89F70CDF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7CF5D" w14:textId="77777777"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F6E9A57" id="Oval 7" o:spid="_x0000_s1026" style="position:absolute;left:0;text-align:left;margin-left:226.6pt;margin-top:31.25pt;width:33.1pt;height:3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" fillcolor="#70ad47 [3209]" strokecolor="black [3213]" strokeweight="1pt">
                <v:stroke joinstyle="miter"/>
                <v:textbox>
                  <w:txbxContent>
                    <w:p w14:paraId="7377CF5D" w14:textId="77777777" w:rsidR="00C552E0" w:rsidRPr="0013278B" w:rsidRDefault="00C552E0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1A290318" w14:textId="4EE6F25F" w:rsidR="00E81455" w:rsidRPr="00E81455" w:rsidRDefault="0013278B" w:rsidP="00947BE4">
      <w:pPr>
        <w:rPr>
          <w:lang w:bidi="ru-RU"/>
        </w:rPr>
      </w:pP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8781A" wp14:editId="6CD442C0">
                <wp:simplePos x="0" y="0"/>
                <wp:positionH relativeFrom="column">
                  <wp:posOffset>5505450</wp:posOffset>
                </wp:positionH>
                <wp:positionV relativeFrom="paragraph">
                  <wp:posOffset>2779395</wp:posOffset>
                </wp:positionV>
                <wp:extent cx="561975" cy="420370"/>
                <wp:effectExtent l="0" t="0" r="28575" b="17780"/>
                <wp:wrapNone/>
                <wp:docPr id="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037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20DA2" w14:textId="77777777" w:rsidR="0013278B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AFE86B" id="Oval 12" o:spid="_x0000_s1026" style="position:absolute;margin-left:433.5pt;margin-top:218.85pt;width:44.25pt;height:33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" fillcolor="#70ad47 [3209]" strokecolor="black [3213]" strokeweight="1pt">
                <v:stroke joinstyle="miter"/>
                <v:textbox>
                  <w:txbxContent>
                    <w:p w:rsidR="0013278B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11C0A1" wp14:editId="1217A427">
                <wp:simplePos x="0" y="0"/>
                <wp:positionH relativeFrom="column">
                  <wp:posOffset>4848224</wp:posOffset>
                </wp:positionH>
                <wp:positionV relativeFrom="paragraph">
                  <wp:posOffset>2998470</wp:posOffset>
                </wp:positionV>
                <wp:extent cx="657225" cy="3810"/>
                <wp:effectExtent l="0" t="0" r="28575" b="34290"/>
                <wp:wrapNone/>
                <wp:docPr id="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E419" id="Straight Connector 42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236.1pt" to="433.5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012078" wp14:editId="36476D31">
                <wp:simplePos x="0" y="0"/>
                <wp:positionH relativeFrom="column">
                  <wp:posOffset>4714875</wp:posOffset>
                </wp:positionH>
                <wp:positionV relativeFrom="paragraph">
                  <wp:posOffset>1074420</wp:posOffset>
                </wp:positionV>
                <wp:extent cx="504825" cy="1724025"/>
                <wp:effectExtent l="0" t="0" r="28575" b="28575"/>
                <wp:wrapNone/>
                <wp:docPr id="4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9C91B" id="Straight Connector 4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84.6pt" to="411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34C338" wp14:editId="1C32340E">
                <wp:simplePos x="0" y="0"/>
                <wp:positionH relativeFrom="column">
                  <wp:posOffset>5362574</wp:posOffset>
                </wp:positionH>
                <wp:positionV relativeFrom="paragraph">
                  <wp:posOffset>988695</wp:posOffset>
                </wp:positionV>
                <wp:extent cx="565785" cy="466725"/>
                <wp:effectExtent l="0" t="0" r="24765" b="28575"/>
                <wp:wrapNone/>
                <wp:docPr id="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78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B2623" id="Straight Connector 4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77.85pt" to="466.8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03C88A" wp14:editId="25312C9A">
                <wp:simplePos x="0" y="0"/>
                <wp:positionH relativeFrom="column">
                  <wp:posOffset>4992370</wp:posOffset>
                </wp:positionH>
                <wp:positionV relativeFrom="paragraph">
                  <wp:posOffset>655320</wp:posOffset>
                </wp:positionV>
                <wp:extent cx="420624" cy="420624"/>
                <wp:effectExtent l="0" t="0" r="17780" b="17780"/>
                <wp:wrapNone/>
                <wp:docPr id="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4E25F" w14:textId="77777777" w:rsidR="0013278B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9ADAD5F" id="_x0000_s1027" style="position:absolute;margin-left:393.1pt;margin-top:51.6pt;width:33.1pt;height:3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" fillcolor="#70ad47 [3209]" strokecolor="black [3213]" strokeweight="1pt">
                <v:stroke joinstyle="miter"/>
                <v:textbox>
                  <w:txbxContent>
                    <w:p w:rsidR="0013278B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8DAF2" wp14:editId="6B055B7B">
                <wp:simplePos x="0" y="0"/>
                <wp:positionH relativeFrom="column">
                  <wp:posOffset>1466215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3" name="Oval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8EBFCB-52C7-4AA8-AE39-83F8379EDB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D74B0" w14:textId="77777777"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A88DAF2" id="Oval 2" o:spid="_x0000_s1029" style="position:absolute;margin-left:115.45pt;margin-top:0;width:33.1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" fillcolor="#70ad47 [3209]" strokecolor="black [3213]" strokeweight="1pt">
                <v:stroke joinstyle="miter"/>
                <v:textbox>
                  <w:txbxContent>
                    <w:p w14:paraId="236D74B0" w14:textId="77777777" w:rsidR="00C552E0" w:rsidRPr="0013278B" w:rsidRDefault="00C552E0" w:rsidP="0013278B">
                      <w:pPr>
                        <w:spacing w:before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477BD" wp14:editId="7A5240AF">
                <wp:simplePos x="0" y="0"/>
                <wp:positionH relativeFrom="column">
                  <wp:posOffset>0</wp:posOffset>
                </wp:positionH>
                <wp:positionV relativeFrom="paragraph">
                  <wp:posOffset>1395095</wp:posOffset>
                </wp:positionV>
                <wp:extent cx="420624" cy="420624"/>
                <wp:effectExtent l="0" t="0" r="17780" b="17780"/>
                <wp:wrapNone/>
                <wp:docPr id="9" name="Oval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1E310B-498C-4EEA-AA94-C2510818E0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6329F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2F003BE" id="Oval 8" o:spid="_x0000_s1030" style="position:absolute;margin-left:0;margin-top:109.85pt;width:33.1pt;height:3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86E2A" wp14:editId="4CF70D03">
                <wp:simplePos x="0" y="0"/>
                <wp:positionH relativeFrom="column">
                  <wp:posOffset>1474470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10" name="Oval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DD3025-1B54-4DE0-BB42-9BD7171395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1CF29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A140C36" id="Oval 9" o:spid="_x0000_s1031" style="position:absolute;margin-left:116.1pt;margin-top:219.9pt;width:33.1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AF811" wp14:editId="6BCB850E">
                <wp:simplePos x="0" y="0"/>
                <wp:positionH relativeFrom="column">
                  <wp:posOffset>2936875</wp:posOffset>
                </wp:positionH>
                <wp:positionV relativeFrom="paragraph">
                  <wp:posOffset>2796540</wp:posOffset>
                </wp:positionV>
                <wp:extent cx="420624" cy="420624"/>
                <wp:effectExtent l="0" t="0" r="17780" b="17780"/>
                <wp:wrapNone/>
                <wp:docPr id="11" name="Oval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118D9D-D45A-45AF-A15A-18BF20C748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92548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0ACF0C1" id="Oval 10" o:spid="_x0000_s1032" style="position:absolute;margin-left:231.25pt;margin-top:220.2pt;width:33.1pt;height:3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C64F7" wp14:editId="4B7A53BD">
                <wp:simplePos x="0" y="0"/>
                <wp:positionH relativeFrom="column">
                  <wp:posOffset>4415790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D0AA00-C925-4638-B355-987945E964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7F95E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A75AA7E" id="_x0000_s1033" style="position:absolute;margin-left:347.7pt;margin-top:219.9pt;width:33.1pt;height: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B44D1" wp14:editId="12BBC086">
                <wp:simplePos x="0" y="0"/>
                <wp:positionH relativeFrom="column">
                  <wp:posOffset>5869940</wp:posOffset>
                </wp:positionH>
                <wp:positionV relativeFrom="paragraph">
                  <wp:posOffset>1396365</wp:posOffset>
                </wp:positionV>
                <wp:extent cx="420624" cy="420624"/>
                <wp:effectExtent l="0" t="0" r="17780" b="17780"/>
                <wp:wrapNone/>
                <wp:docPr id="14" name="Oval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AA33BA-3C80-4EDC-AC38-48B6DBC572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117FA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805BA40" id="Oval 13" o:spid="_x0000_s1034" style="position:absolute;margin-left:462.2pt;margin-top:109.95pt;width:33.1pt;height:3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589CE" wp14:editId="6614755B">
                <wp:simplePos x="0" y="0"/>
                <wp:positionH relativeFrom="column">
                  <wp:posOffset>4407535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15" name="Oval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063DC1-BC7D-49E0-AA26-5AC23BE77F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893BC" w14:textId="77777777"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F4FD46C" id="Oval 14" o:spid="_x0000_s1035" style="position:absolute;margin-left:347.05pt;margin-top:0;width:33.1pt;height:3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C552E0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715E0" wp14:editId="713F08D7">
                <wp:simplePos x="0" y="0"/>
                <wp:positionH relativeFrom="column">
                  <wp:posOffset>358775</wp:posOffset>
                </wp:positionH>
                <wp:positionV relativeFrom="paragraph">
                  <wp:posOffset>358775</wp:posOffset>
                </wp:positionV>
                <wp:extent cx="1169157" cy="1098274"/>
                <wp:effectExtent l="0" t="0" r="31115" b="26035"/>
                <wp:wrapNone/>
                <wp:docPr id="18" name="Straight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24A1FB-EE0C-4983-BDA9-A6C4E13C50F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9157" cy="1098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B5296" id="Straight Connector 1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28.25pt" to="120.3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431179" wp14:editId="1A02220E">
                <wp:simplePos x="0" y="0"/>
                <wp:positionH relativeFrom="column">
                  <wp:posOffset>420370</wp:posOffset>
                </wp:positionH>
                <wp:positionV relativeFrom="paragraph">
                  <wp:posOffset>1605915</wp:posOffset>
                </wp:positionV>
                <wp:extent cx="5449332" cy="869"/>
                <wp:effectExtent l="0" t="0" r="37465" b="37465"/>
                <wp:wrapNone/>
                <wp:docPr id="27" name="Straight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840926-DFF1-46B7-AAAE-4334196083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9332" cy="8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7923F" id="Straight Connector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26.45pt" to="462.2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1376B" wp14:editId="0117F6E4">
                <wp:simplePos x="0" y="0"/>
                <wp:positionH relativeFrom="column">
                  <wp:posOffset>1886585</wp:posOffset>
                </wp:positionH>
                <wp:positionV relativeFrom="paragraph">
                  <wp:posOffset>210185</wp:posOffset>
                </wp:positionV>
                <wp:extent cx="1049583" cy="0"/>
                <wp:effectExtent l="0" t="0" r="0" b="0"/>
                <wp:wrapNone/>
                <wp:docPr id="29" name="Straight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F8447E-6693-43FC-9DCC-77DE6E14B5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5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6AD8C" id="Straight Connector 2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5pt,16.55pt" to="231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73557" wp14:editId="0575FA0A">
                <wp:simplePos x="0" y="0"/>
                <wp:positionH relativeFrom="column">
                  <wp:posOffset>3147060</wp:posOffset>
                </wp:positionH>
                <wp:positionV relativeFrom="paragraph">
                  <wp:posOffset>420370</wp:posOffset>
                </wp:positionV>
                <wp:extent cx="490" cy="2376388"/>
                <wp:effectExtent l="0" t="0" r="38100" b="24130"/>
                <wp:wrapNone/>
                <wp:docPr id="31" name="Straight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5561E0-C7D0-4C80-A8EC-3CEF396F58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" cy="23763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EE7E3" id="Straight Connector 3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33.1pt" to="247.8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60FCA" wp14:editId="75987269">
                <wp:simplePos x="0" y="0"/>
                <wp:positionH relativeFrom="column">
                  <wp:posOffset>1833880</wp:posOffset>
                </wp:positionH>
                <wp:positionV relativeFrom="paragraph">
                  <wp:posOffset>358775</wp:posOffset>
                </wp:positionV>
                <wp:extent cx="1164297" cy="2495470"/>
                <wp:effectExtent l="0" t="0" r="36195" b="19685"/>
                <wp:wrapNone/>
                <wp:docPr id="37" name="Straight Connector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B6B630-3617-4CC1-AC00-072C0170B6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297" cy="2495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60C2A" id="Straight Connector 3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28.25pt" to="236.1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6A2D46" wp14:editId="2857DA15">
                <wp:simplePos x="0" y="0"/>
                <wp:positionH relativeFrom="column">
                  <wp:posOffset>1895475</wp:posOffset>
                </wp:positionH>
                <wp:positionV relativeFrom="paragraph">
                  <wp:posOffset>3002915</wp:posOffset>
                </wp:positionV>
                <wp:extent cx="1041589" cy="4116"/>
                <wp:effectExtent l="0" t="0" r="25400" b="34290"/>
                <wp:wrapNone/>
                <wp:docPr id="39" name="Straight Connector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5C98B1-7BAF-4EF9-868F-167AE560C9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589" cy="4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F7CE7" id="Straight Connector 3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236.45pt" to="231.2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5610A6" wp14:editId="79C992E8">
                <wp:simplePos x="0" y="0"/>
                <wp:positionH relativeFrom="column">
                  <wp:posOffset>3296285</wp:posOffset>
                </wp:positionH>
                <wp:positionV relativeFrom="paragraph">
                  <wp:posOffset>358775</wp:posOffset>
                </wp:positionV>
                <wp:extent cx="1173036" cy="2499331"/>
                <wp:effectExtent l="0" t="0" r="27305" b="15875"/>
                <wp:wrapNone/>
                <wp:docPr id="41" name="Straight Connector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015C2-4757-4B61-8876-C0A3C16F3A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036" cy="24993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F70C9" id="Straight Connector 4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5pt,28.25pt" to="351.9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15CFFB" wp14:editId="70D8BA34">
                <wp:simplePos x="0" y="0"/>
                <wp:positionH relativeFrom="column">
                  <wp:posOffset>4774565</wp:posOffset>
                </wp:positionH>
                <wp:positionV relativeFrom="paragraph">
                  <wp:posOffset>1755140</wp:posOffset>
                </wp:positionV>
                <wp:extent cx="1156558" cy="1098895"/>
                <wp:effectExtent l="0" t="0" r="24765" b="25400"/>
                <wp:wrapNone/>
                <wp:docPr id="43" name="Straight Connector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0485C6-5606-4DA3-9A5E-61FB19D220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558" cy="1098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B9BB5" id="Straight Connector 4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138.2pt" to="467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" strokecolor="black [3200]" strokeweight="1.5pt">
                <v:stroke joinstyle="miter"/>
              </v:line>
            </w:pict>
          </mc:Fallback>
        </mc:AlternateContent>
      </w:r>
    </w:p>
    <w:sectPr w:rsidR="00E81455" w:rsidRPr="00E81455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CB941" w14:textId="77777777" w:rsidR="00071DF1" w:rsidRDefault="00071DF1">
      <w:pPr>
        <w:spacing w:line="240" w:lineRule="auto"/>
      </w:pPr>
      <w:r>
        <w:separator/>
      </w:r>
    </w:p>
  </w:endnote>
  <w:endnote w:type="continuationSeparator" w:id="0">
    <w:p w14:paraId="2E44CF3D" w14:textId="77777777" w:rsidR="00071DF1" w:rsidRDefault="00071DF1">
      <w:pPr>
        <w:spacing w:line="240" w:lineRule="auto"/>
      </w:pPr>
      <w:r>
        <w:continuationSeparator/>
      </w:r>
    </w:p>
  </w:endnote>
  <w:endnote w:type="continuationNotice" w:id="1">
    <w:p w14:paraId="481EB898" w14:textId="77777777" w:rsidR="00071DF1" w:rsidRDefault="00071DF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2921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Content>
      <w:p w14:paraId="7F56CB23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3FBC020A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F0E40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6AA3C" w14:textId="77777777" w:rsidR="00071DF1" w:rsidRDefault="00071DF1">
      <w:pPr>
        <w:spacing w:line="240" w:lineRule="auto"/>
      </w:pPr>
      <w:r>
        <w:separator/>
      </w:r>
    </w:p>
  </w:footnote>
  <w:footnote w:type="continuationSeparator" w:id="0">
    <w:p w14:paraId="5EBFF2FB" w14:textId="77777777" w:rsidR="00071DF1" w:rsidRDefault="00071DF1">
      <w:pPr>
        <w:spacing w:line="240" w:lineRule="auto"/>
      </w:pPr>
      <w:r>
        <w:continuationSeparator/>
      </w:r>
    </w:p>
  </w:footnote>
  <w:footnote w:type="continuationNotice" w:id="1">
    <w:p w14:paraId="23C7C535" w14:textId="77777777" w:rsidR="00071DF1" w:rsidRDefault="00071DF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F1048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C2FC0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E91D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486283">
    <w:abstractNumId w:val="20"/>
  </w:num>
  <w:num w:numId="2" w16cid:durableId="941761509">
    <w:abstractNumId w:val="20"/>
    <w:lvlOverride w:ilvl="0">
      <w:startOverride w:val="1"/>
    </w:lvlOverride>
  </w:num>
  <w:num w:numId="3" w16cid:durableId="1213350755">
    <w:abstractNumId w:val="20"/>
  </w:num>
  <w:num w:numId="4" w16cid:durableId="1796481784">
    <w:abstractNumId w:val="20"/>
    <w:lvlOverride w:ilvl="0">
      <w:startOverride w:val="1"/>
    </w:lvlOverride>
  </w:num>
  <w:num w:numId="5" w16cid:durableId="1704475699">
    <w:abstractNumId w:val="8"/>
  </w:num>
  <w:num w:numId="6" w16cid:durableId="320164145">
    <w:abstractNumId w:val="20"/>
    <w:lvlOverride w:ilvl="0">
      <w:startOverride w:val="1"/>
    </w:lvlOverride>
  </w:num>
  <w:num w:numId="7" w16cid:durableId="68525336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0245699">
    <w:abstractNumId w:val="10"/>
  </w:num>
  <w:num w:numId="9" w16cid:durableId="4339434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1303525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31482741">
    <w:abstractNumId w:val="7"/>
  </w:num>
  <w:num w:numId="12" w16cid:durableId="230818542">
    <w:abstractNumId w:val="6"/>
  </w:num>
  <w:num w:numId="13" w16cid:durableId="1253395864">
    <w:abstractNumId w:val="5"/>
  </w:num>
  <w:num w:numId="14" w16cid:durableId="1947997493">
    <w:abstractNumId w:val="4"/>
  </w:num>
  <w:num w:numId="15" w16cid:durableId="2043700596">
    <w:abstractNumId w:val="3"/>
  </w:num>
  <w:num w:numId="16" w16cid:durableId="457383880">
    <w:abstractNumId w:val="2"/>
  </w:num>
  <w:num w:numId="17" w16cid:durableId="1156528374">
    <w:abstractNumId w:val="1"/>
  </w:num>
  <w:num w:numId="18" w16cid:durableId="695228899">
    <w:abstractNumId w:val="0"/>
  </w:num>
  <w:num w:numId="19" w16cid:durableId="78253357">
    <w:abstractNumId w:val="21"/>
  </w:num>
  <w:num w:numId="20" w16cid:durableId="858276485">
    <w:abstractNumId w:val="9"/>
  </w:num>
  <w:num w:numId="21" w16cid:durableId="1766725788">
    <w:abstractNumId w:val="19"/>
  </w:num>
  <w:num w:numId="22" w16cid:durableId="1582985528">
    <w:abstractNumId w:val="18"/>
  </w:num>
  <w:num w:numId="23" w16cid:durableId="1974017460">
    <w:abstractNumId w:val="14"/>
  </w:num>
  <w:num w:numId="24" w16cid:durableId="411977020">
    <w:abstractNumId w:val="13"/>
  </w:num>
  <w:num w:numId="25" w16cid:durableId="141081235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1164877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726278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3562770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148420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007546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4538689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799343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5032919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26554456">
    <w:abstractNumId w:val="16"/>
  </w:num>
  <w:num w:numId="35" w16cid:durableId="900167759">
    <w:abstractNumId w:val="11"/>
  </w:num>
  <w:num w:numId="36" w16cid:durableId="742148014">
    <w:abstractNumId w:val="12"/>
  </w:num>
  <w:num w:numId="37" w16cid:durableId="19205607">
    <w:abstractNumId w:val="17"/>
  </w:num>
  <w:num w:numId="38" w16cid:durableId="4679351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33477"/>
    <w:rsid w:val="00054468"/>
    <w:rsid w:val="0006567E"/>
    <w:rsid w:val="00070163"/>
    <w:rsid w:val="00071DF1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46BA2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8270A2"/>
    <w:rsid w:val="008348C4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604FE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A9464-F95E-477B-BE8F-BBB976BB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2022-09-09T08:34:00Z</dcterms:created>
  <dcterms:modified xsi:type="dcterms:W3CDTF">2023-09-11T14:28:00Z</dcterms:modified>
</cp:coreProperties>
</file>